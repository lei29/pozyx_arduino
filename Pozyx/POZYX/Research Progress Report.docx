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797035" w14:textId="503B9873" w:rsidR="00474E5A" w:rsidRPr="00474E5A" w:rsidRDefault="00474E5A" w:rsidP="00474E5A">
      <w:pPr>
        <w:spacing w:before="0" w:after="160" w:line="259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474E5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     </w:t>
      </w:r>
      <w:r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  </w:t>
      </w:r>
      <w:r w:rsidRPr="00474E5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Quantifying</w:t>
      </w:r>
      <w:r w:rsidRPr="00474E5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474E5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Behaviors </w:t>
      </w:r>
      <w:r w:rsidRPr="00474E5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of</w:t>
      </w:r>
      <w:r w:rsidRPr="00474E5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Canines </w:t>
      </w:r>
      <w:r w:rsidRPr="00474E5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and</w:t>
      </w:r>
      <w:r w:rsidRPr="00474E5A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 xml:space="preserve"> People Based On Distance</w:t>
      </w:r>
    </w:p>
    <w:p w14:paraId="1E0854B8" w14:textId="50E9F471" w:rsidR="004E36E9" w:rsidRDefault="004E36E9" w:rsidP="00C94F7C">
      <w:pPr>
        <w:pStyle w:val="Heading1"/>
      </w:pPr>
      <w:r w:rsidRPr="003B4CCA">
        <w:t>Introduction</w:t>
      </w:r>
    </w:p>
    <w:p w14:paraId="1B8378DA" w14:textId="07238B3F" w:rsidR="00222E3F" w:rsidRPr="00474E5A" w:rsidRDefault="00222E3F" w:rsidP="00222E3F">
      <w:pPr>
        <w:rPr>
          <w:color w:val="FF0000"/>
        </w:rPr>
      </w:pPr>
      <w:r w:rsidRPr="00474E5A">
        <w:rPr>
          <w:color w:val="FF0000"/>
        </w:rPr>
        <w:t xml:space="preserve">Please include: </w:t>
      </w:r>
    </w:p>
    <w:p w14:paraId="79A1A04A" w14:textId="2F8D56E8" w:rsidR="00222E3F" w:rsidRPr="00474E5A" w:rsidRDefault="00222E3F" w:rsidP="00D855AA">
      <w:pPr>
        <w:pStyle w:val="ListParagraph"/>
        <w:numPr>
          <w:ilvl w:val="0"/>
          <w:numId w:val="2"/>
        </w:numPr>
        <w:rPr>
          <w:color w:val="FF0000"/>
        </w:rPr>
      </w:pPr>
      <w:r w:rsidRPr="00474E5A">
        <w:rPr>
          <w:color w:val="FF0000"/>
        </w:rPr>
        <w:t>Research question or identified problem</w:t>
      </w:r>
    </w:p>
    <w:p w14:paraId="42E5A557" w14:textId="7717E157" w:rsidR="00222E3F" w:rsidRPr="00474E5A" w:rsidRDefault="00222E3F" w:rsidP="00D855AA">
      <w:pPr>
        <w:pStyle w:val="ListParagraph"/>
        <w:numPr>
          <w:ilvl w:val="0"/>
          <w:numId w:val="2"/>
        </w:numPr>
        <w:rPr>
          <w:color w:val="FF0000"/>
        </w:rPr>
      </w:pPr>
      <w:r w:rsidRPr="00474E5A">
        <w:rPr>
          <w:color w:val="FF0000"/>
        </w:rPr>
        <w:t>Why is it important?</w:t>
      </w:r>
    </w:p>
    <w:p w14:paraId="76C55D77" w14:textId="173A1BC5" w:rsidR="00904880" w:rsidRDefault="00222E3F" w:rsidP="00222E3F">
      <w:pPr>
        <w:pStyle w:val="Heading1"/>
      </w:pPr>
      <w:r>
        <w:t>Methods</w:t>
      </w:r>
    </w:p>
    <w:p w14:paraId="2B480E1D" w14:textId="2860BAFC" w:rsidR="00222E3F" w:rsidRPr="00474E5A" w:rsidRDefault="00222E3F" w:rsidP="00222E3F">
      <w:pPr>
        <w:rPr>
          <w:color w:val="FF0000"/>
        </w:rPr>
      </w:pPr>
      <w:r w:rsidRPr="00474E5A">
        <w:rPr>
          <w:color w:val="FF0000"/>
        </w:rPr>
        <w:t xml:space="preserve">Please include: </w:t>
      </w:r>
    </w:p>
    <w:p w14:paraId="21F22439" w14:textId="61DF41A1" w:rsidR="00222E3F" w:rsidRPr="00474E5A" w:rsidRDefault="00222E3F" w:rsidP="00D855AA">
      <w:pPr>
        <w:pStyle w:val="ListParagraph"/>
        <w:numPr>
          <w:ilvl w:val="0"/>
          <w:numId w:val="3"/>
        </w:numPr>
        <w:rPr>
          <w:color w:val="FF0000"/>
        </w:rPr>
      </w:pPr>
      <w:r w:rsidRPr="00474E5A">
        <w:rPr>
          <w:color w:val="FF0000"/>
        </w:rPr>
        <w:t xml:space="preserve">The implemented approach to solve problem </w:t>
      </w:r>
    </w:p>
    <w:p w14:paraId="4CE59DC5" w14:textId="2695BED7" w:rsidR="00222E3F" w:rsidRPr="00474E5A" w:rsidRDefault="00222E3F" w:rsidP="00D855AA">
      <w:pPr>
        <w:pStyle w:val="ListParagraph"/>
        <w:numPr>
          <w:ilvl w:val="0"/>
          <w:numId w:val="3"/>
        </w:numPr>
        <w:rPr>
          <w:color w:val="FF0000"/>
        </w:rPr>
      </w:pPr>
      <w:r w:rsidRPr="00474E5A">
        <w:rPr>
          <w:color w:val="FF0000"/>
        </w:rPr>
        <w:t>Equipment / software (if applicable)</w:t>
      </w:r>
    </w:p>
    <w:p w14:paraId="3139887B" w14:textId="5BEE71FC" w:rsidR="00222E3F" w:rsidRPr="00474E5A" w:rsidRDefault="00222E3F" w:rsidP="00D855AA">
      <w:pPr>
        <w:pStyle w:val="ListParagraph"/>
        <w:numPr>
          <w:ilvl w:val="0"/>
          <w:numId w:val="3"/>
        </w:numPr>
        <w:rPr>
          <w:color w:val="FF0000"/>
        </w:rPr>
      </w:pPr>
      <w:r w:rsidRPr="00474E5A">
        <w:rPr>
          <w:color w:val="FF0000"/>
        </w:rPr>
        <w:t>Data Collection (if applicable)</w:t>
      </w:r>
    </w:p>
    <w:p w14:paraId="50082950" w14:textId="10DE8EE4" w:rsidR="00222E3F" w:rsidRDefault="00222E3F" w:rsidP="00222E3F">
      <w:pPr>
        <w:pStyle w:val="Heading1"/>
      </w:pPr>
      <w:r>
        <w:t>Results</w:t>
      </w:r>
    </w:p>
    <w:p w14:paraId="451C69AA" w14:textId="55B407B4" w:rsidR="00222E3F" w:rsidRPr="00474E5A" w:rsidRDefault="00222E3F" w:rsidP="00D855AA">
      <w:pPr>
        <w:pStyle w:val="ListParagraph"/>
        <w:numPr>
          <w:ilvl w:val="0"/>
          <w:numId w:val="4"/>
        </w:numPr>
        <w:rPr>
          <w:color w:val="FF0000"/>
        </w:rPr>
      </w:pPr>
      <w:r w:rsidRPr="00474E5A">
        <w:rPr>
          <w:color w:val="FF0000"/>
        </w:rPr>
        <w:t>The results (even preliminary)</w:t>
      </w:r>
    </w:p>
    <w:p w14:paraId="256A1162" w14:textId="712B02F4" w:rsidR="00222E3F" w:rsidRPr="00474E5A" w:rsidRDefault="00222E3F" w:rsidP="0052687A">
      <w:pPr>
        <w:pStyle w:val="ListParagraph"/>
        <w:numPr>
          <w:ilvl w:val="0"/>
          <w:numId w:val="4"/>
        </w:numPr>
        <w:rPr>
          <w:color w:val="FF0000"/>
        </w:rPr>
      </w:pPr>
      <w:r w:rsidRPr="00474E5A">
        <w:rPr>
          <w:color w:val="FF0000"/>
        </w:rPr>
        <w:t>Describe the results (show/explain any patters)</w:t>
      </w:r>
      <w:r w:rsidR="0052687A" w:rsidRPr="00474E5A">
        <w:rPr>
          <w:color w:val="FF0000"/>
        </w:rPr>
        <w:t xml:space="preserve"> – please include figures, tables, screenshots, etc.  </w:t>
      </w:r>
    </w:p>
    <w:p w14:paraId="25E2526D" w14:textId="59B60AF7" w:rsidR="00222E3F" w:rsidRPr="00474E5A" w:rsidRDefault="00222E3F" w:rsidP="00D855AA">
      <w:pPr>
        <w:pStyle w:val="ListParagraph"/>
        <w:numPr>
          <w:ilvl w:val="0"/>
          <w:numId w:val="4"/>
        </w:numPr>
        <w:rPr>
          <w:color w:val="FF0000"/>
        </w:rPr>
      </w:pPr>
      <w:r w:rsidRPr="00474E5A">
        <w:rPr>
          <w:color w:val="FF0000"/>
        </w:rPr>
        <w:t xml:space="preserve">If developing website / app: please include instructions and screenshots of the current product.  </w:t>
      </w:r>
    </w:p>
    <w:p w14:paraId="37CF8F4E" w14:textId="3DA1DB64" w:rsidR="00222E3F" w:rsidRDefault="00222E3F" w:rsidP="00222E3F">
      <w:pPr>
        <w:pStyle w:val="Heading1"/>
      </w:pPr>
      <w:r>
        <w:t>Discussion</w:t>
      </w:r>
    </w:p>
    <w:p w14:paraId="056A5D9A" w14:textId="7B8CDBFF" w:rsidR="00222E3F" w:rsidRPr="00474E5A" w:rsidRDefault="00222E3F" w:rsidP="00D855AA">
      <w:pPr>
        <w:pStyle w:val="ListParagraph"/>
        <w:numPr>
          <w:ilvl w:val="0"/>
          <w:numId w:val="5"/>
        </w:numPr>
        <w:rPr>
          <w:color w:val="FF0000"/>
        </w:rPr>
      </w:pPr>
      <w:r w:rsidRPr="00474E5A">
        <w:rPr>
          <w:color w:val="FF0000"/>
        </w:rPr>
        <w:t>What is added to this project (for example: final app/website which could be used for …)</w:t>
      </w:r>
    </w:p>
    <w:p w14:paraId="3E871293" w14:textId="38A30BB8" w:rsidR="00222E3F" w:rsidRPr="00474E5A" w:rsidRDefault="00222E3F" w:rsidP="00D855AA">
      <w:pPr>
        <w:pStyle w:val="ListParagraph"/>
        <w:numPr>
          <w:ilvl w:val="0"/>
          <w:numId w:val="5"/>
        </w:numPr>
        <w:rPr>
          <w:color w:val="FF0000"/>
        </w:rPr>
      </w:pPr>
      <w:r w:rsidRPr="00474E5A">
        <w:rPr>
          <w:color w:val="FF0000"/>
        </w:rPr>
        <w:t>Future steps/di</w:t>
      </w:r>
      <w:bookmarkStart w:id="0" w:name="_GoBack"/>
      <w:bookmarkEnd w:id="0"/>
      <w:r w:rsidRPr="00474E5A">
        <w:rPr>
          <w:color w:val="FF0000"/>
        </w:rPr>
        <w:t xml:space="preserve">rections </w:t>
      </w:r>
    </w:p>
    <w:p w14:paraId="7F90C435" w14:textId="079AD4D0" w:rsidR="00222E3F" w:rsidRPr="00474E5A" w:rsidRDefault="00222E3F" w:rsidP="00D855AA">
      <w:pPr>
        <w:pStyle w:val="ListParagraph"/>
        <w:numPr>
          <w:ilvl w:val="0"/>
          <w:numId w:val="5"/>
        </w:numPr>
        <w:rPr>
          <w:color w:val="FF0000"/>
        </w:rPr>
      </w:pPr>
      <w:r w:rsidRPr="00474E5A">
        <w:rPr>
          <w:color w:val="FF0000"/>
        </w:rPr>
        <w:t>Your research ideas (if interested/able to continue)</w:t>
      </w:r>
    </w:p>
    <w:p w14:paraId="3BD61BC0" w14:textId="77777777" w:rsidR="00222E3F" w:rsidRPr="00222E3F" w:rsidRDefault="00222E3F" w:rsidP="00222E3F"/>
    <w:p w14:paraId="08EBBFF2" w14:textId="2CFFF367" w:rsidR="00C0086D" w:rsidRPr="009F3884" w:rsidRDefault="00C0086D" w:rsidP="0037658C">
      <w:pPr>
        <w:spacing w:before="100" w:beforeAutospacing="1" w:after="100" w:afterAutospacing="1" w:line="480" w:lineRule="auto"/>
        <w:rPr>
          <w:rStyle w:val="fontstyle01"/>
          <w:rFonts w:asciiTheme="majorBidi" w:hAnsiTheme="majorBidi" w:cstheme="majorBidi"/>
          <w:sz w:val="24"/>
          <w:szCs w:val="24"/>
        </w:rPr>
      </w:pPr>
    </w:p>
    <w:sectPr w:rsidR="00C0086D" w:rsidRPr="009F3884" w:rsidSect="00C72F3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F2459E" w16cid:durableId="1E16BB0B"/>
  <w16cid:commentId w16cid:paraId="25262D8A" w16cid:durableId="1E16B4D7"/>
  <w16cid:commentId w16cid:paraId="17F20BEB" w16cid:durableId="1E16B7B3"/>
  <w16cid:commentId w16cid:paraId="7AFB8B95" w16cid:durableId="1E16B8A8"/>
  <w16cid:commentId w16cid:paraId="653E5B9C" w16cid:durableId="1E16B8E0"/>
  <w16cid:commentId w16cid:paraId="45C22036" w16cid:durableId="1E16B98C"/>
  <w16cid:commentId w16cid:paraId="0D6C7F8A" w16cid:durableId="1E16B921"/>
  <w16cid:commentId w16cid:paraId="78373E1D" w16cid:durableId="1E16B9C4"/>
  <w16cid:commentId w16cid:paraId="5D282465" w16cid:durableId="1E16B9D8"/>
  <w16cid:commentId w16cid:paraId="72816E4F" w16cid:durableId="1E16BA26"/>
  <w16cid:commentId w16cid:paraId="48C39502" w16cid:durableId="1E16BBF6"/>
  <w16cid:commentId w16cid:paraId="754B9DAE" w16cid:durableId="1E16BA82"/>
  <w16cid:commentId w16cid:paraId="6374FA92" w16cid:durableId="1E16BAA8"/>
  <w16cid:commentId w16cid:paraId="0709BB1F" w16cid:durableId="1E16BAD7"/>
  <w16cid:commentId w16cid:paraId="492F2BE1" w16cid:durableId="1E16BCD5"/>
  <w16cid:commentId w16cid:paraId="2A3F83D9" w16cid:durableId="1E16BD00"/>
  <w16cid:commentId w16cid:paraId="3BE68892" w16cid:durableId="1E16BEDC"/>
  <w16cid:commentId w16cid:paraId="41EB5105" w16cid:durableId="1E16BD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E0C9B" w14:textId="77777777" w:rsidR="003D7AEB" w:rsidRDefault="003D7AEB" w:rsidP="00CB43CE">
      <w:pPr>
        <w:spacing w:before="0" w:after="0"/>
      </w:pPr>
      <w:r>
        <w:separator/>
      </w:r>
    </w:p>
  </w:endnote>
  <w:endnote w:type="continuationSeparator" w:id="0">
    <w:p w14:paraId="2F47886E" w14:textId="77777777" w:rsidR="003D7AEB" w:rsidRDefault="003D7AEB" w:rsidP="00CB43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vTime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5830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FF62E6" w14:textId="33D40904" w:rsidR="0061284E" w:rsidRDefault="006128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4E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FE358C" w14:textId="77777777" w:rsidR="0061284E" w:rsidRDefault="006128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7678D" w14:textId="77777777" w:rsidR="003D7AEB" w:rsidRDefault="003D7AEB" w:rsidP="00CB43CE">
      <w:pPr>
        <w:spacing w:before="0" w:after="0"/>
      </w:pPr>
      <w:r>
        <w:separator/>
      </w:r>
    </w:p>
  </w:footnote>
  <w:footnote w:type="continuationSeparator" w:id="0">
    <w:p w14:paraId="6642E527" w14:textId="77777777" w:rsidR="003D7AEB" w:rsidRDefault="003D7AEB" w:rsidP="00CB43C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0239"/>
    <w:multiLevelType w:val="hybridMultilevel"/>
    <w:tmpl w:val="6C741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87F94"/>
    <w:multiLevelType w:val="hybridMultilevel"/>
    <w:tmpl w:val="1D92D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77593"/>
    <w:multiLevelType w:val="hybridMultilevel"/>
    <w:tmpl w:val="72E083CC"/>
    <w:lvl w:ilvl="0" w:tplc="7C043A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2D297B6">
      <w:start w:val="4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004C3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2C0F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7C694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8E83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F255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C8D5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AEB6E6C"/>
    <w:multiLevelType w:val="multilevel"/>
    <w:tmpl w:val="88522EB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Theme="majorBidi" w:hAnsiTheme="majorBidi" w:cstheme="majorBidi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3E348B6"/>
    <w:multiLevelType w:val="hybridMultilevel"/>
    <w:tmpl w:val="7F487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D65CD"/>
    <w:multiLevelType w:val="hybridMultilevel"/>
    <w:tmpl w:val="24BCA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2B"/>
    <w:rsid w:val="0000272E"/>
    <w:rsid w:val="00002C14"/>
    <w:rsid w:val="00003F85"/>
    <w:rsid w:val="0000695B"/>
    <w:rsid w:val="00011952"/>
    <w:rsid w:val="00011A8E"/>
    <w:rsid w:val="00013339"/>
    <w:rsid w:val="00014B0A"/>
    <w:rsid w:val="000152A7"/>
    <w:rsid w:val="00015DF1"/>
    <w:rsid w:val="00017A04"/>
    <w:rsid w:val="00020E52"/>
    <w:rsid w:val="00027701"/>
    <w:rsid w:val="00030350"/>
    <w:rsid w:val="000309AB"/>
    <w:rsid w:val="00036142"/>
    <w:rsid w:val="00037393"/>
    <w:rsid w:val="00040158"/>
    <w:rsid w:val="00046696"/>
    <w:rsid w:val="000471F2"/>
    <w:rsid w:val="0005201B"/>
    <w:rsid w:val="000526DC"/>
    <w:rsid w:val="00052ED7"/>
    <w:rsid w:val="00053957"/>
    <w:rsid w:val="00053F11"/>
    <w:rsid w:val="000560E9"/>
    <w:rsid w:val="000607AF"/>
    <w:rsid w:val="00061FB2"/>
    <w:rsid w:val="000623D0"/>
    <w:rsid w:val="00062763"/>
    <w:rsid w:val="00062B80"/>
    <w:rsid w:val="000678E9"/>
    <w:rsid w:val="00073135"/>
    <w:rsid w:val="00075A93"/>
    <w:rsid w:val="0007671A"/>
    <w:rsid w:val="00085E90"/>
    <w:rsid w:val="0008697C"/>
    <w:rsid w:val="00096FB5"/>
    <w:rsid w:val="000A1C2D"/>
    <w:rsid w:val="000A2434"/>
    <w:rsid w:val="000A2ECB"/>
    <w:rsid w:val="000A5A1C"/>
    <w:rsid w:val="000A72A3"/>
    <w:rsid w:val="000B61A9"/>
    <w:rsid w:val="000B66CD"/>
    <w:rsid w:val="000B76B9"/>
    <w:rsid w:val="000C087D"/>
    <w:rsid w:val="000C0FFC"/>
    <w:rsid w:val="000C14D0"/>
    <w:rsid w:val="000C6314"/>
    <w:rsid w:val="000C71D7"/>
    <w:rsid w:val="000C7EFD"/>
    <w:rsid w:val="000D5364"/>
    <w:rsid w:val="000D5AFB"/>
    <w:rsid w:val="000D6330"/>
    <w:rsid w:val="000D6613"/>
    <w:rsid w:val="000E016C"/>
    <w:rsid w:val="000E4F3A"/>
    <w:rsid w:val="000F09A7"/>
    <w:rsid w:val="000F27B1"/>
    <w:rsid w:val="000F2923"/>
    <w:rsid w:val="000F3E69"/>
    <w:rsid w:val="000F5372"/>
    <w:rsid w:val="000F64B1"/>
    <w:rsid w:val="000F6B60"/>
    <w:rsid w:val="000F6F40"/>
    <w:rsid w:val="0010443B"/>
    <w:rsid w:val="00105750"/>
    <w:rsid w:val="0010667C"/>
    <w:rsid w:val="00107068"/>
    <w:rsid w:val="001072AE"/>
    <w:rsid w:val="00110AC1"/>
    <w:rsid w:val="0011723D"/>
    <w:rsid w:val="001271DB"/>
    <w:rsid w:val="00130255"/>
    <w:rsid w:val="00130FFE"/>
    <w:rsid w:val="0013134E"/>
    <w:rsid w:val="00131E2C"/>
    <w:rsid w:val="00136530"/>
    <w:rsid w:val="00136B75"/>
    <w:rsid w:val="001447FE"/>
    <w:rsid w:val="00144C70"/>
    <w:rsid w:val="001461FA"/>
    <w:rsid w:val="00146770"/>
    <w:rsid w:val="00151164"/>
    <w:rsid w:val="00151279"/>
    <w:rsid w:val="0015184E"/>
    <w:rsid w:val="00155F96"/>
    <w:rsid w:val="001649B6"/>
    <w:rsid w:val="00165759"/>
    <w:rsid w:val="00166FD0"/>
    <w:rsid w:val="00167FC3"/>
    <w:rsid w:val="00170725"/>
    <w:rsid w:val="00170BCD"/>
    <w:rsid w:val="001747C0"/>
    <w:rsid w:val="001748F5"/>
    <w:rsid w:val="001765D8"/>
    <w:rsid w:val="00177D57"/>
    <w:rsid w:val="00177E2F"/>
    <w:rsid w:val="001832B8"/>
    <w:rsid w:val="001860A7"/>
    <w:rsid w:val="00197BFF"/>
    <w:rsid w:val="00197FD0"/>
    <w:rsid w:val="001A2406"/>
    <w:rsid w:val="001A657B"/>
    <w:rsid w:val="001B1ADD"/>
    <w:rsid w:val="001B2EA3"/>
    <w:rsid w:val="001B4473"/>
    <w:rsid w:val="001B68C7"/>
    <w:rsid w:val="001B78D1"/>
    <w:rsid w:val="001C1F34"/>
    <w:rsid w:val="001C24D2"/>
    <w:rsid w:val="001C272C"/>
    <w:rsid w:val="001C4E93"/>
    <w:rsid w:val="001C6729"/>
    <w:rsid w:val="001D1F8E"/>
    <w:rsid w:val="001D6FE4"/>
    <w:rsid w:val="001D75C3"/>
    <w:rsid w:val="001E1D0F"/>
    <w:rsid w:val="001E2021"/>
    <w:rsid w:val="001E2F5B"/>
    <w:rsid w:val="001E3C21"/>
    <w:rsid w:val="001E4D00"/>
    <w:rsid w:val="001E6BD9"/>
    <w:rsid w:val="001F3DF2"/>
    <w:rsid w:val="001F43FC"/>
    <w:rsid w:val="001F5A84"/>
    <w:rsid w:val="001F7B24"/>
    <w:rsid w:val="001F7C50"/>
    <w:rsid w:val="002048E2"/>
    <w:rsid w:val="00205792"/>
    <w:rsid w:val="002059CF"/>
    <w:rsid w:val="00206FE5"/>
    <w:rsid w:val="002101B4"/>
    <w:rsid w:val="00211C85"/>
    <w:rsid w:val="00212CB4"/>
    <w:rsid w:val="00214099"/>
    <w:rsid w:val="002148B3"/>
    <w:rsid w:val="00215261"/>
    <w:rsid w:val="00216F37"/>
    <w:rsid w:val="00222405"/>
    <w:rsid w:val="00222E3F"/>
    <w:rsid w:val="0022422B"/>
    <w:rsid w:val="002307A3"/>
    <w:rsid w:val="00233CC2"/>
    <w:rsid w:val="002405AA"/>
    <w:rsid w:val="00240903"/>
    <w:rsid w:val="002428AD"/>
    <w:rsid w:val="00243C8A"/>
    <w:rsid w:val="00243D88"/>
    <w:rsid w:val="00245FD8"/>
    <w:rsid w:val="00247015"/>
    <w:rsid w:val="002479D9"/>
    <w:rsid w:val="0025007D"/>
    <w:rsid w:val="00255DD0"/>
    <w:rsid w:val="0026131B"/>
    <w:rsid w:val="00263697"/>
    <w:rsid w:val="00266DE0"/>
    <w:rsid w:val="0026713C"/>
    <w:rsid w:val="0027064E"/>
    <w:rsid w:val="00271926"/>
    <w:rsid w:val="00272D6C"/>
    <w:rsid w:val="00273040"/>
    <w:rsid w:val="00273502"/>
    <w:rsid w:val="00274493"/>
    <w:rsid w:val="002767A8"/>
    <w:rsid w:val="00282C21"/>
    <w:rsid w:val="0028390B"/>
    <w:rsid w:val="00284FE9"/>
    <w:rsid w:val="0028659A"/>
    <w:rsid w:val="00295081"/>
    <w:rsid w:val="002A2417"/>
    <w:rsid w:val="002A2DDA"/>
    <w:rsid w:val="002A65A3"/>
    <w:rsid w:val="002B07B1"/>
    <w:rsid w:val="002B0941"/>
    <w:rsid w:val="002B553F"/>
    <w:rsid w:val="002C2352"/>
    <w:rsid w:val="002C246E"/>
    <w:rsid w:val="002C6769"/>
    <w:rsid w:val="002C7285"/>
    <w:rsid w:val="002D0DCE"/>
    <w:rsid w:val="002D1BC5"/>
    <w:rsid w:val="002D45F9"/>
    <w:rsid w:val="002D7C4C"/>
    <w:rsid w:val="002D7D7B"/>
    <w:rsid w:val="002D7F5E"/>
    <w:rsid w:val="002E0023"/>
    <w:rsid w:val="002E21F4"/>
    <w:rsid w:val="002E4B0B"/>
    <w:rsid w:val="002E62E9"/>
    <w:rsid w:val="002E76D3"/>
    <w:rsid w:val="002E79B4"/>
    <w:rsid w:val="002F01C7"/>
    <w:rsid w:val="002F2F51"/>
    <w:rsid w:val="002F619B"/>
    <w:rsid w:val="002F62C5"/>
    <w:rsid w:val="002F6451"/>
    <w:rsid w:val="002F766F"/>
    <w:rsid w:val="00304E70"/>
    <w:rsid w:val="00306C4B"/>
    <w:rsid w:val="00306F4E"/>
    <w:rsid w:val="00310987"/>
    <w:rsid w:val="003109CF"/>
    <w:rsid w:val="00312195"/>
    <w:rsid w:val="00313A32"/>
    <w:rsid w:val="00315464"/>
    <w:rsid w:val="00316486"/>
    <w:rsid w:val="00320A9E"/>
    <w:rsid w:val="00321144"/>
    <w:rsid w:val="003222F6"/>
    <w:rsid w:val="003315A6"/>
    <w:rsid w:val="00332026"/>
    <w:rsid w:val="00332ACA"/>
    <w:rsid w:val="00333393"/>
    <w:rsid w:val="00334827"/>
    <w:rsid w:val="00334C3F"/>
    <w:rsid w:val="0034365F"/>
    <w:rsid w:val="00356DAE"/>
    <w:rsid w:val="00362FFD"/>
    <w:rsid w:val="00363E2A"/>
    <w:rsid w:val="0036736C"/>
    <w:rsid w:val="003708FF"/>
    <w:rsid w:val="003727AA"/>
    <w:rsid w:val="00373F56"/>
    <w:rsid w:val="0037658C"/>
    <w:rsid w:val="0038067A"/>
    <w:rsid w:val="0038094B"/>
    <w:rsid w:val="00381428"/>
    <w:rsid w:val="00381DB3"/>
    <w:rsid w:val="0038255B"/>
    <w:rsid w:val="00382D54"/>
    <w:rsid w:val="00383385"/>
    <w:rsid w:val="00391C0E"/>
    <w:rsid w:val="003A10AA"/>
    <w:rsid w:val="003A1D45"/>
    <w:rsid w:val="003A1DE6"/>
    <w:rsid w:val="003A572B"/>
    <w:rsid w:val="003B22A9"/>
    <w:rsid w:val="003B4CCA"/>
    <w:rsid w:val="003B6D06"/>
    <w:rsid w:val="003C186C"/>
    <w:rsid w:val="003C203E"/>
    <w:rsid w:val="003C31BF"/>
    <w:rsid w:val="003C491E"/>
    <w:rsid w:val="003C4B66"/>
    <w:rsid w:val="003C4BDF"/>
    <w:rsid w:val="003C5342"/>
    <w:rsid w:val="003D247D"/>
    <w:rsid w:val="003D2578"/>
    <w:rsid w:val="003D33C4"/>
    <w:rsid w:val="003D5421"/>
    <w:rsid w:val="003D5E71"/>
    <w:rsid w:val="003D7AEB"/>
    <w:rsid w:val="003E4882"/>
    <w:rsid w:val="003E5286"/>
    <w:rsid w:val="003E541B"/>
    <w:rsid w:val="003F016F"/>
    <w:rsid w:val="003F1009"/>
    <w:rsid w:val="003F1D17"/>
    <w:rsid w:val="003F41E7"/>
    <w:rsid w:val="003F4C6E"/>
    <w:rsid w:val="004035C6"/>
    <w:rsid w:val="004058BC"/>
    <w:rsid w:val="0040673E"/>
    <w:rsid w:val="00410A38"/>
    <w:rsid w:val="0041446A"/>
    <w:rsid w:val="00425C79"/>
    <w:rsid w:val="004264C6"/>
    <w:rsid w:val="00430A78"/>
    <w:rsid w:val="004327C4"/>
    <w:rsid w:val="0044025E"/>
    <w:rsid w:val="00446E83"/>
    <w:rsid w:val="0044773B"/>
    <w:rsid w:val="0045094A"/>
    <w:rsid w:val="00452DC6"/>
    <w:rsid w:val="0045632E"/>
    <w:rsid w:val="00460CA9"/>
    <w:rsid w:val="00460FBD"/>
    <w:rsid w:val="00461524"/>
    <w:rsid w:val="00462F54"/>
    <w:rsid w:val="004636FA"/>
    <w:rsid w:val="004730A3"/>
    <w:rsid w:val="00474E5A"/>
    <w:rsid w:val="0047704D"/>
    <w:rsid w:val="00482E73"/>
    <w:rsid w:val="00484059"/>
    <w:rsid w:val="004908DB"/>
    <w:rsid w:val="00490B73"/>
    <w:rsid w:val="00495FA3"/>
    <w:rsid w:val="0049606D"/>
    <w:rsid w:val="004964E6"/>
    <w:rsid w:val="004971BE"/>
    <w:rsid w:val="004A0882"/>
    <w:rsid w:val="004A29B0"/>
    <w:rsid w:val="004A2DBE"/>
    <w:rsid w:val="004A39E3"/>
    <w:rsid w:val="004A4674"/>
    <w:rsid w:val="004A5788"/>
    <w:rsid w:val="004B2E68"/>
    <w:rsid w:val="004B3204"/>
    <w:rsid w:val="004B36B5"/>
    <w:rsid w:val="004B48CE"/>
    <w:rsid w:val="004B5039"/>
    <w:rsid w:val="004B661A"/>
    <w:rsid w:val="004C4201"/>
    <w:rsid w:val="004C5C6E"/>
    <w:rsid w:val="004C63F3"/>
    <w:rsid w:val="004C7163"/>
    <w:rsid w:val="004D10CA"/>
    <w:rsid w:val="004D2BD8"/>
    <w:rsid w:val="004D53ED"/>
    <w:rsid w:val="004D5A69"/>
    <w:rsid w:val="004E2067"/>
    <w:rsid w:val="004E36E9"/>
    <w:rsid w:val="004E38E9"/>
    <w:rsid w:val="004E3B20"/>
    <w:rsid w:val="004E4F2C"/>
    <w:rsid w:val="004F3D08"/>
    <w:rsid w:val="00501CB7"/>
    <w:rsid w:val="00502B68"/>
    <w:rsid w:val="005050E2"/>
    <w:rsid w:val="00505757"/>
    <w:rsid w:val="00507B94"/>
    <w:rsid w:val="00511DBF"/>
    <w:rsid w:val="00511EBB"/>
    <w:rsid w:val="00514CA3"/>
    <w:rsid w:val="00520EFE"/>
    <w:rsid w:val="00523335"/>
    <w:rsid w:val="005246BB"/>
    <w:rsid w:val="005256AA"/>
    <w:rsid w:val="0052687A"/>
    <w:rsid w:val="00535CD0"/>
    <w:rsid w:val="00535D5F"/>
    <w:rsid w:val="0053706F"/>
    <w:rsid w:val="00542BD2"/>
    <w:rsid w:val="0054318D"/>
    <w:rsid w:val="005543FA"/>
    <w:rsid w:val="00555811"/>
    <w:rsid w:val="00556979"/>
    <w:rsid w:val="00556C87"/>
    <w:rsid w:val="00563AE2"/>
    <w:rsid w:val="00563C4B"/>
    <w:rsid w:val="00564800"/>
    <w:rsid w:val="00566068"/>
    <w:rsid w:val="00567FFD"/>
    <w:rsid w:val="005704D6"/>
    <w:rsid w:val="005706A5"/>
    <w:rsid w:val="00571EDA"/>
    <w:rsid w:val="00573760"/>
    <w:rsid w:val="00573A91"/>
    <w:rsid w:val="00574383"/>
    <w:rsid w:val="00577125"/>
    <w:rsid w:val="005778CB"/>
    <w:rsid w:val="00580840"/>
    <w:rsid w:val="0058177E"/>
    <w:rsid w:val="0058577E"/>
    <w:rsid w:val="00590AEB"/>
    <w:rsid w:val="00592AF0"/>
    <w:rsid w:val="00592DC4"/>
    <w:rsid w:val="00593EF0"/>
    <w:rsid w:val="00594EBD"/>
    <w:rsid w:val="0059530B"/>
    <w:rsid w:val="00595AE7"/>
    <w:rsid w:val="005962F7"/>
    <w:rsid w:val="005A038C"/>
    <w:rsid w:val="005A15C4"/>
    <w:rsid w:val="005A4A08"/>
    <w:rsid w:val="005A5020"/>
    <w:rsid w:val="005A7FC6"/>
    <w:rsid w:val="005B0A34"/>
    <w:rsid w:val="005B1BC7"/>
    <w:rsid w:val="005B1E3B"/>
    <w:rsid w:val="005B650A"/>
    <w:rsid w:val="005C17FF"/>
    <w:rsid w:val="005C1E05"/>
    <w:rsid w:val="005C287E"/>
    <w:rsid w:val="005C4DED"/>
    <w:rsid w:val="005C5B84"/>
    <w:rsid w:val="005D4606"/>
    <w:rsid w:val="005D653B"/>
    <w:rsid w:val="005E03C4"/>
    <w:rsid w:val="005E2878"/>
    <w:rsid w:val="005E65B3"/>
    <w:rsid w:val="005F2D66"/>
    <w:rsid w:val="005F38C7"/>
    <w:rsid w:val="005F5356"/>
    <w:rsid w:val="006025AE"/>
    <w:rsid w:val="00603AC8"/>
    <w:rsid w:val="0060699A"/>
    <w:rsid w:val="00606F6E"/>
    <w:rsid w:val="0061284E"/>
    <w:rsid w:val="006129A5"/>
    <w:rsid w:val="00613AFB"/>
    <w:rsid w:val="00615093"/>
    <w:rsid w:val="00615C98"/>
    <w:rsid w:val="00617DA0"/>
    <w:rsid w:val="00620AD2"/>
    <w:rsid w:val="00620E7A"/>
    <w:rsid w:val="00622ADF"/>
    <w:rsid w:val="00622C8C"/>
    <w:rsid w:val="00625320"/>
    <w:rsid w:val="006267C4"/>
    <w:rsid w:val="0062712F"/>
    <w:rsid w:val="006275DD"/>
    <w:rsid w:val="00630495"/>
    <w:rsid w:val="00635364"/>
    <w:rsid w:val="00635B00"/>
    <w:rsid w:val="00640EB8"/>
    <w:rsid w:val="00645D62"/>
    <w:rsid w:val="006479A9"/>
    <w:rsid w:val="00650C83"/>
    <w:rsid w:val="00651335"/>
    <w:rsid w:val="006536DE"/>
    <w:rsid w:val="00654510"/>
    <w:rsid w:val="00655BCE"/>
    <w:rsid w:val="006609A2"/>
    <w:rsid w:val="00662204"/>
    <w:rsid w:val="00662B86"/>
    <w:rsid w:val="00665FD2"/>
    <w:rsid w:val="006704D5"/>
    <w:rsid w:val="00671B77"/>
    <w:rsid w:val="00672A27"/>
    <w:rsid w:val="006730A7"/>
    <w:rsid w:val="006741CE"/>
    <w:rsid w:val="006743BE"/>
    <w:rsid w:val="00674452"/>
    <w:rsid w:val="00674D72"/>
    <w:rsid w:val="0067685E"/>
    <w:rsid w:val="00677084"/>
    <w:rsid w:val="00677969"/>
    <w:rsid w:val="00681B5A"/>
    <w:rsid w:val="006857C5"/>
    <w:rsid w:val="0068780F"/>
    <w:rsid w:val="006905A2"/>
    <w:rsid w:val="006909BE"/>
    <w:rsid w:val="006920FD"/>
    <w:rsid w:val="00692C06"/>
    <w:rsid w:val="00695419"/>
    <w:rsid w:val="00695FAE"/>
    <w:rsid w:val="006975DD"/>
    <w:rsid w:val="006A0D15"/>
    <w:rsid w:val="006A6D3C"/>
    <w:rsid w:val="006A7D63"/>
    <w:rsid w:val="006B3939"/>
    <w:rsid w:val="006B3F5A"/>
    <w:rsid w:val="006B422E"/>
    <w:rsid w:val="006B4277"/>
    <w:rsid w:val="006B6F32"/>
    <w:rsid w:val="006C4D39"/>
    <w:rsid w:val="006C56AB"/>
    <w:rsid w:val="006C5973"/>
    <w:rsid w:val="006C75FD"/>
    <w:rsid w:val="006D0E5C"/>
    <w:rsid w:val="006D1396"/>
    <w:rsid w:val="006D35FC"/>
    <w:rsid w:val="006D3649"/>
    <w:rsid w:val="006D387D"/>
    <w:rsid w:val="006D3DD1"/>
    <w:rsid w:val="006D7580"/>
    <w:rsid w:val="006E2A6A"/>
    <w:rsid w:val="006E331D"/>
    <w:rsid w:val="006E78BF"/>
    <w:rsid w:val="006F164B"/>
    <w:rsid w:val="006F53A9"/>
    <w:rsid w:val="006F6551"/>
    <w:rsid w:val="006F7B22"/>
    <w:rsid w:val="00701184"/>
    <w:rsid w:val="0070551F"/>
    <w:rsid w:val="0070644B"/>
    <w:rsid w:val="007066CD"/>
    <w:rsid w:val="00706EC1"/>
    <w:rsid w:val="00707455"/>
    <w:rsid w:val="00707BD8"/>
    <w:rsid w:val="007140C7"/>
    <w:rsid w:val="0071768F"/>
    <w:rsid w:val="00725441"/>
    <w:rsid w:val="00727F7D"/>
    <w:rsid w:val="007302A1"/>
    <w:rsid w:val="00733879"/>
    <w:rsid w:val="00733BA4"/>
    <w:rsid w:val="007343E4"/>
    <w:rsid w:val="00735001"/>
    <w:rsid w:val="0073692F"/>
    <w:rsid w:val="00741B0F"/>
    <w:rsid w:val="0074392F"/>
    <w:rsid w:val="00746CBC"/>
    <w:rsid w:val="007515F6"/>
    <w:rsid w:val="00752934"/>
    <w:rsid w:val="007531F8"/>
    <w:rsid w:val="00756E53"/>
    <w:rsid w:val="007600A8"/>
    <w:rsid w:val="0076340C"/>
    <w:rsid w:val="007647DD"/>
    <w:rsid w:val="007657C5"/>
    <w:rsid w:val="00770EC6"/>
    <w:rsid w:val="007826F5"/>
    <w:rsid w:val="007835FE"/>
    <w:rsid w:val="007867D7"/>
    <w:rsid w:val="00791919"/>
    <w:rsid w:val="00791B08"/>
    <w:rsid w:val="00791B3E"/>
    <w:rsid w:val="007A4D7C"/>
    <w:rsid w:val="007B4E2F"/>
    <w:rsid w:val="007B65DE"/>
    <w:rsid w:val="007C2A36"/>
    <w:rsid w:val="007C4AAF"/>
    <w:rsid w:val="007C4C11"/>
    <w:rsid w:val="007C5D68"/>
    <w:rsid w:val="007C6E8E"/>
    <w:rsid w:val="007D0053"/>
    <w:rsid w:val="007D126C"/>
    <w:rsid w:val="007D4BE5"/>
    <w:rsid w:val="007D7545"/>
    <w:rsid w:val="007D788F"/>
    <w:rsid w:val="007D7F05"/>
    <w:rsid w:val="007E0554"/>
    <w:rsid w:val="007E1815"/>
    <w:rsid w:val="007E1F96"/>
    <w:rsid w:val="007E25B4"/>
    <w:rsid w:val="007E5834"/>
    <w:rsid w:val="007E672C"/>
    <w:rsid w:val="00801F2C"/>
    <w:rsid w:val="00802C2D"/>
    <w:rsid w:val="00803EF1"/>
    <w:rsid w:val="0080557F"/>
    <w:rsid w:val="00805C0B"/>
    <w:rsid w:val="00806B6E"/>
    <w:rsid w:val="00807B0F"/>
    <w:rsid w:val="00810EC6"/>
    <w:rsid w:val="00816887"/>
    <w:rsid w:val="00823E46"/>
    <w:rsid w:val="00826FA7"/>
    <w:rsid w:val="00831D85"/>
    <w:rsid w:val="00832F4A"/>
    <w:rsid w:val="00834E98"/>
    <w:rsid w:val="00835658"/>
    <w:rsid w:val="00837EC8"/>
    <w:rsid w:val="008415CC"/>
    <w:rsid w:val="00842BC6"/>
    <w:rsid w:val="0084667D"/>
    <w:rsid w:val="00847916"/>
    <w:rsid w:val="008509D2"/>
    <w:rsid w:val="0085220E"/>
    <w:rsid w:val="008538DD"/>
    <w:rsid w:val="00855248"/>
    <w:rsid w:val="00857F2A"/>
    <w:rsid w:val="008618FB"/>
    <w:rsid w:val="0086256F"/>
    <w:rsid w:val="0086318B"/>
    <w:rsid w:val="00875403"/>
    <w:rsid w:val="008818B9"/>
    <w:rsid w:val="008820E4"/>
    <w:rsid w:val="00887F85"/>
    <w:rsid w:val="00892DFB"/>
    <w:rsid w:val="0089463D"/>
    <w:rsid w:val="008A12FE"/>
    <w:rsid w:val="008A1807"/>
    <w:rsid w:val="008A2D9A"/>
    <w:rsid w:val="008A4B36"/>
    <w:rsid w:val="008A584D"/>
    <w:rsid w:val="008A6516"/>
    <w:rsid w:val="008A6F24"/>
    <w:rsid w:val="008B2D58"/>
    <w:rsid w:val="008B565D"/>
    <w:rsid w:val="008C4C3B"/>
    <w:rsid w:val="008C6970"/>
    <w:rsid w:val="008D0719"/>
    <w:rsid w:val="008D0A0E"/>
    <w:rsid w:val="008D1521"/>
    <w:rsid w:val="008D2A2A"/>
    <w:rsid w:val="008E180B"/>
    <w:rsid w:val="008E2285"/>
    <w:rsid w:val="008E2FF4"/>
    <w:rsid w:val="008E7DD7"/>
    <w:rsid w:val="008F0222"/>
    <w:rsid w:val="008F052B"/>
    <w:rsid w:val="008F0ADF"/>
    <w:rsid w:val="008F2836"/>
    <w:rsid w:val="008F2C30"/>
    <w:rsid w:val="008F4909"/>
    <w:rsid w:val="008F495C"/>
    <w:rsid w:val="008F5D12"/>
    <w:rsid w:val="008F7042"/>
    <w:rsid w:val="008F770F"/>
    <w:rsid w:val="00901C16"/>
    <w:rsid w:val="00901D95"/>
    <w:rsid w:val="00902211"/>
    <w:rsid w:val="00904880"/>
    <w:rsid w:val="00905440"/>
    <w:rsid w:val="009067A7"/>
    <w:rsid w:val="009109CA"/>
    <w:rsid w:val="009167A1"/>
    <w:rsid w:val="00916A0F"/>
    <w:rsid w:val="009171DF"/>
    <w:rsid w:val="00917438"/>
    <w:rsid w:val="00920D87"/>
    <w:rsid w:val="00924A21"/>
    <w:rsid w:val="009409CF"/>
    <w:rsid w:val="009478E2"/>
    <w:rsid w:val="00947939"/>
    <w:rsid w:val="00947F2F"/>
    <w:rsid w:val="00953BB0"/>
    <w:rsid w:val="00962B6B"/>
    <w:rsid w:val="009640AD"/>
    <w:rsid w:val="009667F0"/>
    <w:rsid w:val="009724D8"/>
    <w:rsid w:val="009845E3"/>
    <w:rsid w:val="00984EF4"/>
    <w:rsid w:val="0098594B"/>
    <w:rsid w:val="00991751"/>
    <w:rsid w:val="0099247F"/>
    <w:rsid w:val="00992799"/>
    <w:rsid w:val="00997201"/>
    <w:rsid w:val="009A3706"/>
    <w:rsid w:val="009B062B"/>
    <w:rsid w:val="009B34DE"/>
    <w:rsid w:val="009B389F"/>
    <w:rsid w:val="009B529C"/>
    <w:rsid w:val="009B613A"/>
    <w:rsid w:val="009C0D30"/>
    <w:rsid w:val="009C35B2"/>
    <w:rsid w:val="009C4190"/>
    <w:rsid w:val="009C483D"/>
    <w:rsid w:val="009C5651"/>
    <w:rsid w:val="009C6C17"/>
    <w:rsid w:val="009D1D95"/>
    <w:rsid w:val="009D2552"/>
    <w:rsid w:val="009D4ED9"/>
    <w:rsid w:val="009E147B"/>
    <w:rsid w:val="009E7692"/>
    <w:rsid w:val="009E781C"/>
    <w:rsid w:val="009F1AB8"/>
    <w:rsid w:val="009F3884"/>
    <w:rsid w:val="009F4F87"/>
    <w:rsid w:val="009F6B8C"/>
    <w:rsid w:val="00A0027F"/>
    <w:rsid w:val="00A00AE8"/>
    <w:rsid w:val="00A0352E"/>
    <w:rsid w:val="00A036D9"/>
    <w:rsid w:val="00A150D6"/>
    <w:rsid w:val="00A169B2"/>
    <w:rsid w:val="00A16F9F"/>
    <w:rsid w:val="00A25EF1"/>
    <w:rsid w:val="00A2733B"/>
    <w:rsid w:val="00A2733F"/>
    <w:rsid w:val="00A279F3"/>
    <w:rsid w:val="00A32274"/>
    <w:rsid w:val="00A41BC2"/>
    <w:rsid w:val="00A42B35"/>
    <w:rsid w:val="00A46C44"/>
    <w:rsid w:val="00A4736A"/>
    <w:rsid w:val="00A47F39"/>
    <w:rsid w:val="00A50163"/>
    <w:rsid w:val="00A51EFA"/>
    <w:rsid w:val="00A61C31"/>
    <w:rsid w:val="00A64B51"/>
    <w:rsid w:val="00A7588F"/>
    <w:rsid w:val="00A77906"/>
    <w:rsid w:val="00A814AA"/>
    <w:rsid w:val="00A8429C"/>
    <w:rsid w:val="00A90E73"/>
    <w:rsid w:val="00A91223"/>
    <w:rsid w:val="00A92181"/>
    <w:rsid w:val="00AA32ED"/>
    <w:rsid w:val="00AA34B4"/>
    <w:rsid w:val="00AA408A"/>
    <w:rsid w:val="00AA482B"/>
    <w:rsid w:val="00AA590F"/>
    <w:rsid w:val="00AA6BC3"/>
    <w:rsid w:val="00AA74B6"/>
    <w:rsid w:val="00AB4C6F"/>
    <w:rsid w:val="00AB604C"/>
    <w:rsid w:val="00AB6396"/>
    <w:rsid w:val="00AB67A2"/>
    <w:rsid w:val="00AB6E7B"/>
    <w:rsid w:val="00AC1B5B"/>
    <w:rsid w:val="00AC4077"/>
    <w:rsid w:val="00AC61FD"/>
    <w:rsid w:val="00AD3EAF"/>
    <w:rsid w:val="00AD498F"/>
    <w:rsid w:val="00AD5093"/>
    <w:rsid w:val="00AD54A1"/>
    <w:rsid w:val="00AD69EE"/>
    <w:rsid w:val="00AD6DF3"/>
    <w:rsid w:val="00AD7351"/>
    <w:rsid w:val="00AD772E"/>
    <w:rsid w:val="00AE2F8E"/>
    <w:rsid w:val="00AE3D86"/>
    <w:rsid w:val="00AE6C5C"/>
    <w:rsid w:val="00AE7AB9"/>
    <w:rsid w:val="00AF1C12"/>
    <w:rsid w:val="00AF4901"/>
    <w:rsid w:val="00AF67F7"/>
    <w:rsid w:val="00B00559"/>
    <w:rsid w:val="00B00F1E"/>
    <w:rsid w:val="00B16E3B"/>
    <w:rsid w:val="00B21981"/>
    <w:rsid w:val="00B25771"/>
    <w:rsid w:val="00B25B0F"/>
    <w:rsid w:val="00B2619E"/>
    <w:rsid w:val="00B30F43"/>
    <w:rsid w:val="00B3666E"/>
    <w:rsid w:val="00B37DC2"/>
    <w:rsid w:val="00B42161"/>
    <w:rsid w:val="00B44A57"/>
    <w:rsid w:val="00B51EFF"/>
    <w:rsid w:val="00B53F74"/>
    <w:rsid w:val="00B54A42"/>
    <w:rsid w:val="00B57D1A"/>
    <w:rsid w:val="00B60169"/>
    <w:rsid w:val="00B60E7D"/>
    <w:rsid w:val="00B6283E"/>
    <w:rsid w:val="00B639CB"/>
    <w:rsid w:val="00B67F65"/>
    <w:rsid w:val="00B706EE"/>
    <w:rsid w:val="00B742B0"/>
    <w:rsid w:val="00B74BE1"/>
    <w:rsid w:val="00B80E8C"/>
    <w:rsid w:val="00B83797"/>
    <w:rsid w:val="00B84DC7"/>
    <w:rsid w:val="00B8596E"/>
    <w:rsid w:val="00B87540"/>
    <w:rsid w:val="00B90A21"/>
    <w:rsid w:val="00B9682B"/>
    <w:rsid w:val="00B97B1A"/>
    <w:rsid w:val="00BA0364"/>
    <w:rsid w:val="00BA29B4"/>
    <w:rsid w:val="00BA2EA9"/>
    <w:rsid w:val="00BA523D"/>
    <w:rsid w:val="00BA53BF"/>
    <w:rsid w:val="00BA73B6"/>
    <w:rsid w:val="00BA762B"/>
    <w:rsid w:val="00BB0312"/>
    <w:rsid w:val="00BB5457"/>
    <w:rsid w:val="00BC691E"/>
    <w:rsid w:val="00BD03D1"/>
    <w:rsid w:val="00BD0C70"/>
    <w:rsid w:val="00BD2CB2"/>
    <w:rsid w:val="00BD58A9"/>
    <w:rsid w:val="00BD63B5"/>
    <w:rsid w:val="00BE1342"/>
    <w:rsid w:val="00BE2B94"/>
    <w:rsid w:val="00BE32A6"/>
    <w:rsid w:val="00BE3711"/>
    <w:rsid w:val="00BE4B43"/>
    <w:rsid w:val="00BF3589"/>
    <w:rsid w:val="00BF3846"/>
    <w:rsid w:val="00C0086D"/>
    <w:rsid w:val="00C01542"/>
    <w:rsid w:val="00C0404D"/>
    <w:rsid w:val="00C04231"/>
    <w:rsid w:val="00C06045"/>
    <w:rsid w:val="00C06634"/>
    <w:rsid w:val="00C06907"/>
    <w:rsid w:val="00C06FCD"/>
    <w:rsid w:val="00C07E09"/>
    <w:rsid w:val="00C12E1E"/>
    <w:rsid w:val="00C13CC6"/>
    <w:rsid w:val="00C16055"/>
    <w:rsid w:val="00C20D05"/>
    <w:rsid w:val="00C23C7B"/>
    <w:rsid w:val="00C24AAD"/>
    <w:rsid w:val="00C25182"/>
    <w:rsid w:val="00C25DBB"/>
    <w:rsid w:val="00C27DFA"/>
    <w:rsid w:val="00C31B50"/>
    <w:rsid w:val="00C324A0"/>
    <w:rsid w:val="00C33AD8"/>
    <w:rsid w:val="00C34523"/>
    <w:rsid w:val="00C37403"/>
    <w:rsid w:val="00C448E0"/>
    <w:rsid w:val="00C45DEA"/>
    <w:rsid w:val="00C46368"/>
    <w:rsid w:val="00C47D52"/>
    <w:rsid w:val="00C527E3"/>
    <w:rsid w:val="00C544FB"/>
    <w:rsid w:val="00C561A0"/>
    <w:rsid w:val="00C72F3B"/>
    <w:rsid w:val="00C76C72"/>
    <w:rsid w:val="00C82AA6"/>
    <w:rsid w:val="00C83A5F"/>
    <w:rsid w:val="00C8583C"/>
    <w:rsid w:val="00C902D2"/>
    <w:rsid w:val="00C90EB1"/>
    <w:rsid w:val="00C9197E"/>
    <w:rsid w:val="00C94F7C"/>
    <w:rsid w:val="00C96B4E"/>
    <w:rsid w:val="00C9777A"/>
    <w:rsid w:val="00CA1FBB"/>
    <w:rsid w:val="00CA38BC"/>
    <w:rsid w:val="00CA69EA"/>
    <w:rsid w:val="00CB17E0"/>
    <w:rsid w:val="00CB43CE"/>
    <w:rsid w:val="00CB6831"/>
    <w:rsid w:val="00CB7C57"/>
    <w:rsid w:val="00CC200E"/>
    <w:rsid w:val="00CC2BBE"/>
    <w:rsid w:val="00CC3AD2"/>
    <w:rsid w:val="00CD03F8"/>
    <w:rsid w:val="00CE0E96"/>
    <w:rsid w:val="00CE15F5"/>
    <w:rsid w:val="00CE4511"/>
    <w:rsid w:val="00CF0C3B"/>
    <w:rsid w:val="00CF1808"/>
    <w:rsid w:val="00D00526"/>
    <w:rsid w:val="00D0068E"/>
    <w:rsid w:val="00D012E2"/>
    <w:rsid w:val="00D01D08"/>
    <w:rsid w:val="00D038EA"/>
    <w:rsid w:val="00D05EEC"/>
    <w:rsid w:val="00D13892"/>
    <w:rsid w:val="00D14AE9"/>
    <w:rsid w:val="00D15520"/>
    <w:rsid w:val="00D1715B"/>
    <w:rsid w:val="00D20ED3"/>
    <w:rsid w:val="00D21A93"/>
    <w:rsid w:val="00D22A6A"/>
    <w:rsid w:val="00D27B28"/>
    <w:rsid w:val="00D30624"/>
    <w:rsid w:val="00D330D9"/>
    <w:rsid w:val="00D40CDD"/>
    <w:rsid w:val="00D41942"/>
    <w:rsid w:val="00D45398"/>
    <w:rsid w:val="00D46E9C"/>
    <w:rsid w:val="00D471B5"/>
    <w:rsid w:val="00D47A7A"/>
    <w:rsid w:val="00D512DE"/>
    <w:rsid w:val="00D51BB0"/>
    <w:rsid w:val="00D54491"/>
    <w:rsid w:val="00D55291"/>
    <w:rsid w:val="00D559C5"/>
    <w:rsid w:val="00D57DF7"/>
    <w:rsid w:val="00D70AC0"/>
    <w:rsid w:val="00D7358A"/>
    <w:rsid w:val="00D73B33"/>
    <w:rsid w:val="00D75917"/>
    <w:rsid w:val="00D76C72"/>
    <w:rsid w:val="00D82827"/>
    <w:rsid w:val="00D82E7A"/>
    <w:rsid w:val="00D830CC"/>
    <w:rsid w:val="00D855AA"/>
    <w:rsid w:val="00D8770B"/>
    <w:rsid w:val="00D90BEB"/>
    <w:rsid w:val="00D92244"/>
    <w:rsid w:val="00D956D6"/>
    <w:rsid w:val="00D96854"/>
    <w:rsid w:val="00D978B5"/>
    <w:rsid w:val="00DA076C"/>
    <w:rsid w:val="00DA50E0"/>
    <w:rsid w:val="00DB0B6A"/>
    <w:rsid w:val="00DB28BE"/>
    <w:rsid w:val="00DB78AF"/>
    <w:rsid w:val="00DC058D"/>
    <w:rsid w:val="00DC0EFD"/>
    <w:rsid w:val="00DC28D5"/>
    <w:rsid w:val="00DC2B78"/>
    <w:rsid w:val="00DC3999"/>
    <w:rsid w:val="00DC4A14"/>
    <w:rsid w:val="00DC7322"/>
    <w:rsid w:val="00DD0587"/>
    <w:rsid w:val="00DD386E"/>
    <w:rsid w:val="00DE347C"/>
    <w:rsid w:val="00DE3F0E"/>
    <w:rsid w:val="00DE4E8A"/>
    <w:rsid w:val="00DE6F33"/>
    <w:rsid w:val="00DE7123"/>
    <w:rsid w:val="00DF0204"/>
    <w:rsid w:val="00DF6A08"/>
    <w:rsid w:val="00E00C03"/>
    <w:rsid w:val="00E01844"/>
    <w:rsid w:val="00E058F8"/>
    <w:rsid w:val="00E078A8"/>
    <w:rsid w:val="00E115AE"/>
    <w:rsid w:val="00E1377F"/>
    <w:rsid w:val="00E15A5A"/>
    <w:rsid w:val="00E167E3"/>
    <w:rsid w:val="00E178D2"/>
    <w:rsid w:val="00E21E04"/>
    <w:rsid w:val="00E22F55"/>
    <w:rsid w:val="00E238AC"/>
    <w:rsid w:val="00E23C71"/>
    <w:rsid w:val="00E24A76"/>
    <w:rsid w:val="00E2594B"/>
    <w:rsid w:val="00E27765"/>
    <w:rsid w:val="00E30C5D"/>
    <w:rsid w:val="00E313FB"/>
    <w:rsid w:val="00E40FC9"/>
    <w:rsid w:val="00E4432C"/>
    <w:rsid w:val="00E45ED2"/>
    <w:rsid w:val="00E46268"/>
    <w:rsid w:val="00E5058D"/>
    <w:rsid w:val="00E53F5E"/>
    <w:rsid w:val="00E56561"/>
    <w:rsid w:val="00E609ED"/>
    <w:rsid w:val="00E64694"/>
    <w:rsid w:val="00E70BBC"/>
    <w:rsid w:val="00E81EEA"/>
    <w:rsid w:val="00E83124"/>
    <w:rsid w:val="00E86145"/>
    <w:rsid w:val="00E86A81"/>
    <w:rsid w:val="00E87212"/>
    <w:rsid w:val="00E875CC"/>
    <w:rsid w:val="00E9221F"/>
    <w:rsid w:val="00E95A2B"/>
    <w:rsid w:val="00E96FBA"/>
    <w:rsid w:val="00EA5E83"/>
    <w:rsid w:val="00EB37A3"/>
    <w:rsid w:val="00EC080B"/>
    <w:rsid w:val="00EC0EE3"/>
    <w:rsid w:val="00EC15BC"/>
    <w:rsid w:val="00EC1EB1"/>
    <w:rsid w:val="00EC3A03"/>
    <w:rsid w:val="00EC3ED1"/>
    <w:rsid w:val="00EC3F24"/>
    <w:rsid w:val="00EC5FDF"/>
    <w:rsid w:val="00ED0F85"/>
    <w:rsid w:val="00ED79CF"/>
    <w:rsid w:val="00EE12CE"/>
    <w:rsid w:val="00EE2E0F"/>
    <w:rsid w:val="00EE4C89"/>
    <w:rsid w:val="00EE5000"/>
    <w:rsid w:val="00EE6178"/>
    <w:rsid w:val="00EF2281"/>
    <w:rsid w:val="00EF5A50"/>
    <w:rsid w:val="00F0266A"/>
    <w:rsid w:val="00F030F7"/>
    <w:rsid w:val="00F036E1"/>
    <w:rsid w:val="00F1084F"/>
    <w:rsid w:val="00F11183"/>
    <w:rsid w:val="00F16AB3"/>
    <w:rsid w:val="00F2184A"/>
    <w:rsid w:val="00F23552"/>
    <w:rsid w:val="00F23BD6"/>
    <w:rsid w:val="00F2566F"/>
    <w:rsid w:val="00F27B47"/>
    <w:rsid w:val="00F37571"/>
    <w:rsid w:val="00F40B2D"/>
    <w:rsid w:val="00F44187"/>
    <w:rsid w:val="00F449CE"/>
    <w:rsid w:val="00F469DC"/>
    <w:rsid w:val="00F51594"/>
    <w:rsid w:val="00F536EA"/>
    <w:rsid w:val="00F5559C"/>
    <w:rsid w:val="00F55939"/>
    <w:rsid w:val="00F57390"/>
    <w:rsid w:val="00F57FD3"/>
    <w:rsid w:val="00F605B8"/>
    <w:rsid w:val="00F61656"/>
    <w:rsid w:val="00F62C2A"/>
    <w:rsid w:val="00F63E4E"/>
    <w:rsid w:val="00F66454"/>
    <w:rsid w:val="00F668A5"/>
    <w:rsid w:val="00F71156"/>
    <w:rsid w:val="00F7159E"/>
    <w:rsid w:val="00F72A60"/>
    <w:rsid w:val="00F73548"/>
    <w:rsid w:val="00F81C6A"/>
    <w:rsid w:val="00F83244"/>
    <w:rsid w:val="00F85312"/>
    <w:rsid w:val="00F87411"/>
    <w:rsid w:val="00F90D24"/>
    <w:rsid w:val="00F90E5E"/>
    <w:rsid w:val="00F95609"/>
    <w:rsid w:val="00F97A5E"/>
    <w:rsid w:val="00F97F49"/>
    <w:rsid w:val="00FA33E2"/>
    <w:rsid w:val="00FB129E"/>
    <w:rsid w:val="00FB178B"/>
    <w:rsid w:val="00FB1798"/>
    <w:rsid w:val="00FB2801"/>
    <w:rsid w:val="00FB4AB6"/>
    <w:rsid w:val="00FB5C65"/>
    <w:rsid w:val="00FB62E2"/>
    <w:rsid w:val="00FC11F6"/>
    <w:rsid w:val="00FC125A"/>
    <w:rsid w:val="00FC1559"/>
    <w:rsid w:val="00FC212E"/>
    <w:rsid w:val="00FC2AE2"/>
    <w:rsid w:val="00FC460C"/>
    <w:rsid w:val="00FC56F8"/>
    <w:rsid w:val="00FC6F1C"/>
    <w:rsid w:val="00FD1657"/>
    <w:rsid w:val="00FD16F2"/>
    <w:rsid w:val="00FD23CD"/>
    <w:rsid w:val="00FD2502"/>
    <w:rsid w:val="00FD5A01"/>
    <w:rsid w:val="00FE271E"/>
    <w:rsid w:val="00FE2862"/>
    <w:rsid w:val="00FE7C27"/>
    <w:rsid w:val="00FF0EAD"/>
    <w:rsid w:val="00FF1734"/>
    <w:rsid w:val="00FF194B"/>
    <w:rsid w:val="00FF44A2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B9BAC80"/>
  <w15:chartTrackingRefBased/>
  <w15:docId w15:val="{BD4608CA-0A27-4E3F-82AB-F899EED94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765"/>
    <w:pPr>
      <w:spacing w:before="240" w:after="240" w:line="320" w:lineRule="exact"/>
    </w:pPr>
    <w:rPr>
      <w:rFonts w:asciiTheme="minorBidi" w:hAnsiTheme="minorBid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F05"/>
    <w:pPr>
      <w:keepNext/>
      <w:keepLines/>
      <w:numPr>
        <w:numId w:val="1"/>
      </w:numPr>
      <w:spacing w:after="100" w:afterAutospacing="1" w:line="259" w:lineRule="auto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D54"/>
    <w:pPr>
      <w:keepNext/>
      <w:keepLines/>
      <w:numPr>
        <w:ilvl w:val="1"/>
        <w:numId w:val="1"/>
      </w:numPr>
      <w:spacing w:after="0" w:line="259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B60"/>
    <w:pPr>
      <w:keepNext/>
      <w:keepLines/>
      <w:numPr>
        <w:ilvl w:val="2"/>
        <w:numId w:val="1"/>
      </w:numPr>
      <w:spacing w:line="259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DCE"/>
    <w:pPr>
      <w:keepNext/>
      <w:keepLines/>
      <w:numPr>
        <w:ilvl w:val="3"/>
        <w:numId w:val="1"/>
      </w:numPr>
      <w:spacing w:before="120" w:line="259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DCE"/>
    <w:pPr>
      <w:keepNext/>
      <w:keepLines/>
      <w:numPr>
        <w:ilvl w:val="4"/>
        <w:numId w:val="1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DCE"/>
    <w:pPr>
      <w:keepNext/>
      <w:keepLines/>
      <w:numPr>
        <w:ilvl w:val="5"/>
        <w:numId w:val="1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DCE"/>
    <w:pPr>
      <w:keepNext/>
      <w:keepLines/>
      <w:numPr>
        <w:ilvl w:val="6"/>
        <w:numId w:val="1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DCE"/>
    <w:pPr>
      <w:keepNext/>
      <w:keepLines/>
      <w:numPr>
        <w:ilvl w:val="7"/>
        <w:numId w:val="1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DCE"/>
    <w:pPr>
      <w:keepNext/>
      <w:keepLines/>
      <w:numPr>
        <w:ilvl w:val="8"/>
        <w:numId w:val="1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59E"/>
    <w:pPr>
      <w:ind w:left="720"/>
      <w:contextualSpacing/>
    </w:pPr>
  </w:style>
  <w:style w:type="character" w:customStyle="1" w:styleId="fontstyle01">
    <w:name w:val="fontstyle01"/>
    <w:basedOn w:val="DefaultParagraphFont"/>
    <w:rsid w:val="00C561A0"/>
    <w:rPr>
      <w:rFonts w:ascii="AdvTimes" w:hAnsi="AdvTimes" w:hint="default"/>
      <w:b w:val="0"/>
      <w:bCs w:val="0"/>
      <w:i w:val="0"/>
      <w:iCs w:val="0"/>
      <w:color w:val="231F2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32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75CC"/>
    <w:rPr>
      <w:color w:val="FF00FF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006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6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68E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06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068E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68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68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B43CE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B43CE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43C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7F05"/>
    <w:rPr>
      <w:rFonts w:asciiTheme="minorBidi" w:eastAsiaTheme="majorEastAsia" w:hAnsiTheme="minorBid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D54"/>
    <w:rPr>
      <w:rFonts w:asciiTheme="minorBidi" w:eastAsiaTheme="majorEastAsia" w:hAnsiTheme="minorBid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6B60"/>
    <w:rPr>
      <w:rFonts w:asciiTheme="minorBidi" w:eastAsiaTheme="majorEastAsia" w:hAnsiTheme="minorBidi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0DCE"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DC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D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D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D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D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4-Accent2">
    <w:name w:val="Grid Table 4 Accent 2"/>
    <w:basedOn w:val="TableNormal"/>
    <w:uiPriority w:val="49"/>
    <w:rsid w:val="009F4F87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9F4F8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-Accent4">
    <w:name w:val="Grid Table 5 Dark Accent 4"/>
    <w:basedOn w:val="TableNormal"/>
    <w:uiPriority w:val="50"/>
    <w:rsid w:val="009F4F8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eGrid">
    <w:name w:val="Table Grid"/>
    <w:basedOn w:val="TableNormal"/>
    <w:uiPriority w:val="39"/>
    <w:rsid w:val="00674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BE32A6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4B2E6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76C72"/>
    <w:rPr>
      <w:color w:val="808080"/>
    </w:rPr>
  </w:style>
  <w:style w:type="table" w:styleId="GridTable4">
    <w:name w:val="Grid Table 4"/>
    <w:basedOn w:val="TableNormal"/>
    <w:uiPriority w:val="49"/>
    <w:rsid w:val="006F7B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6F7B2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E36E9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6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B0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805C0B"/>
    <w:pPr>
      <w:spacing w:after="0" w:line="240" w:lineRule="auto"/>
    </w:pPr>
    <w:rPr>
      <w:rFonts w:ascii="Calibri" w:hAnsi="Calibri" w:cs="Calibri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387D"/>
    <w:rPr>
      <w:color w:val="808080"/>
      <w:shd w:val="clear" w:color="auto" w:fill="E6E6E6"/>
    </w:rPr>
  </w:style>
  <w:style w:type="character" w:customStyle="1" w:styleId="fontstyle21">
    <w:name w:val="fontstyle21"/>
    <w:basedOn w:val="DefaultParagraphFont"/>
    <w:rsid w:val="00F536EA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8D0719"/>
    <w:rPr>
      <w:b/>
      <w:bCs/>
    </w:rPr>
  </w:style>
  <w:style w:type="paragraph" w:styleId="NoSpacing">
    <w:name w:val="No Spacing"/>
    <w:uiPriority w:val="1"/>
    <w:qFormat/>
    <w:rsid w:val="009109CA"/>
    <w:pPr>
      <w:spacing w:after="0" w:line="240" w:lineRule="auto"/>
    </w:pPr>
    <w:rPr>
      <w:rFonts w:ascii="Calibri" w:hAnsi="Calibri" w:cs="Calibri"/>
    </w:rPr>
  </w:style>
  <w:style w:type="paragraph" w:customStyle="1" w:styleId="DataField11pt-Single">
    <w:name w:val="Data Field 11pt-Single"/>
    <w:basedOn w:val="Normal"/>
    <w:link w:val="DataField11pt-SingleChar"/>
    <w:rsid w:val="00E27765"/>
    <w:pPr>
      <w:autoSpaceDE w:val="0"/>
      <w:autoSpaceDN w:val="0"/>
      <w:spacing w:before="0" w:after="0" w:line="240" w:lineRule="auto"/>
    </w:pPr>
    <w:rPr>
      <w:rFonts w:ascii="Arial" w:eastAsia="SimSun" w:hAnsi="Arial" w:cs="Arial"/>
      <w:szCs w:val="20"/>
    </w:rPr>
  </w:style>
  <w:style w:type="character" w:customStyle="1" w:styleId="DataField11pt-SingleChar">
    <w:name w:val="Data Field 11pt-Single Char"/>
    <w:link w:val="DataField11pt-Single"/>
    <w:rsid w:val="00E27765"/>
    <w:rPr>
      <w:rFonts w:ascii="Arial" w:eastAsia="SimSun" w:hAnsi="Arial" w:cs="Arial"/>
      <w:szCs w:val="20"/>
    </w:rPr>
  </w:style>
  <w:style w:type="character" w:customStyle="1" w:styleId="brus">
    <w:name w:val="br_us"/>
    <w:basedOn w:val="DefaultParagraphFont"/>
    <w:rsid w:val="006275DD"/>
  </w:style>
  <w:style w:type="paragraph" w:styleId="Header">
    <w:name w:val="header"/>
    <w:basedOn w:val="Normal"/>
    <w:link w:val="HeaderChar"/>
    <w:uiPriority w:val="99"/>
    <w:unhideWhenUsed/>
    <w:rsid w:val="00FC2AE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E2"/>
    <w:rPr>
      <w:rFonts w:asciiTheme="minorBidi" w:hAnsiTheme="minorBidi" w:cs="Calibri"/>
    </w:rPr>
  </w:style>
  <w:style w:type="paragraph" w:styleId="Footer">
    <w:name w:val="footer"/>
    <w:basedOn w:val="Normal"/>
    <w:link w:val="FooterChar"/>
    <w:uiPriority w:val="99"/>
    <w:unhideWhenUsed/>
    <w:rsid w:val="00FC2AE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E2"/>
    <w:rPr>
      <w:rFonts w:asciiTheme="minorBidi" w:hAnsiTheme="minorBidi" w:cs="Calibri"/>
    </w:rPr>
  </w:style>
  <w:style w:type="paragraph" w:styleId="NormalWeb">
    <w:name w:val="Normal (Web)"/>
    <w:basedOn w:val="Normal"/>
    <w:uiPriority w:val="99"/>
    <w:unhideWhenUsed/>
    <w:rsid w:val="003B6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">
    <w:name w:val="Table"/>
    <w:basedOn w:val="Normal"/>
    <w:link w:val="TableChar"/>
    <w:qFormat/>
    <w:rsid w:val="00613AFB"/>
    <w:pPr>
      <w:spacing w:before="120" w:after="0" w:line="480" w:lineRule="auto"/>
      <w:jc w:val="center"/>
    </w:pPr>
    <w:rPr>
      <w:b/>
      <w:bCs/>
      <w:sz w:val="18"/>
      <w:szCs w:val="20"/>
    </w:rPr>
  </w:style>
  <w:style w:type="paragraph" w:customStyle="1" w:styleId="Figures">
    <w:name w:val="Figures"/>
    <w:basedOn w:val="Table"/>
    <w:link w:val="FiguresChar"/>
    <w:qFormat/>
    <w:rsid w:val="00613AFB"/>
    <w:pPr>
      <w:spacing w:before="0" w:after="240"/>
    </w:pPr>
  </w:style>
  <w:style w:type="character" w:customStyle="1" w:styleId="TableChar">
    <w:name w:val="Table Char"/>
    <w:basedOn w:val="DefaultParagraphFont"/>
    <w:link w:val="Table"/>
    <w:rsid w:val="00613AFB"/>
    <w:rPr>
      <w:rFonts w:asciiTheme="minorBidi" w:hAnsiTheme="minorBidi" w:cs="Calibri"/>
      <w:b/>
      <w:bCs/>
      <w:sz w:val="18"/>
      <w:szCs w:val="20"/>
    </w:rPr>
  </w:style>
  <w:style w:type="character" w:customStyle="1" w:styleId="FiguresChar">
    <w:name w:val="Figures Char"/>
    <w:basedOn w:val="TableChar"/>
    <w:link w:val="Figures"/>
    <w:rsid w:val="00613AFB"/>
    <w:rPr>
      <w:rFonts w:asciiTheme="minorBidi" w:hAnsiTheme="minorBidi" w:cs="Calibri"/>
      <w:b/>
      <w:bCs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56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B79EF-43EE-4066-A016-DE6279FE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91FDC7F3</Template>
  <TotalTime>21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Asadi</dc:creator>
  <cp:keywords/>
  <dc:description/>
  <cp:lastModifiedBy>Shao, Huizi</cp:lastModifiedBy>
  <cp:revision>5</cp:revision>
  <cp:lastPrinted>2018-04-21T22:29:00Z</cp:lastPrinted>
  <dcterms:created xsi:type="dcterms:W3CDTF">2018-04-22T21:59:00Z</dcterms:created>
  <dcterms:modified xsi:type="dcterms:W3CDTF">2018-04-23T18:52:00Z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http://www.zotero.org/styles/biomedical-journal</vt:lpwstr>
  </property>
  <property fmtid="{D5CDD505-2E9C-101B-9397-08002B2CF9AE}" pid="9" name="Mendeley Recent Style Name 3_1">
    <vt:lpwstr>Biomedical Journal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d8d6d4b9-4650-38aa-8e01-7f6897bc00e4</vt:lpwstr>
  </property>
</Properties>
</file>